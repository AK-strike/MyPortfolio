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E44C3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935255" cy="2354580"/>
                  <wp:effectExtent l="0" t="0" r="825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50"/>
                          <a:stretch/>
                        </pic:blipFill>
                        <pic:spPr bwMode="auto">
                          <a:xfrm>
                            <a:off x="0" y="0"/>
                            <a:ext cx="1939914" cy="2360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E44C3A" w:rsidP="00E44C3A">
            <w:pPr>
              <w:pStyle w:val="Title"/>
            </w:pPr>
            <w:r>
              <w:t>AREEba Kaleem</w:t>
            </w:r>
          </w:p>
          <w:p w:rsidR="00E44C3A" w:rsidRPr="00E44C3A" w:rsidRDefault="00E44C3A" w:rsidP="00E44C3A"/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9E9C88039ECB4C23828B060B508C8B9F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E26231" w:rsidP="00E26231">
            <w:r>
              <w:t>Hi1 I’m Areeba looking for a part-time job for experience.</w:t>
            </w:r>
          </w:p>
          <w:p w:rsidR="00036450" w:rsidRDefault="00036450" w:rsidP="00036450"/>
          <w:sdt>
            <w:sdtPr>
              <w:id w:val="-1954003311"/>
              <w:placeholder>
                <w:docPart w:val="0A74D9A03DEE4096BE32BCE6347CFFFE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83678A32AAB47CAB6C131B7433EC92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CC0E46" w:rsidP="004D3011">
            <w:r>
              <w:t>0335-3723789</w:t>
            </w:r>
          </w:p>
          <w:p w:rsidR="004D3011" w:rsidRDefault="004D3011" w:rsidP="004D3011"/>
          <w:sdt>
            <w:sdtPr>
              <w:id w:val="-240260293"/>
              <w:placeholder>
                <w:docPart w:val="51E1B79D587449A9801BE4B25E2867A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CC0E46" w:rsidP="004D3011">
            <w:pPr>
              <w:rPr>
                <w:rStyle w:val="Hyperlink"/>
              </w:rPr>
            </w:pPr>
            <w:r>
              <w:t>Aribakaleem12@gmail.com</w:t>
            </w:r>
          </w:p>
          <w:sdt>
            <w:sdtPr>
              <w:id w:val="-1444214663"/>
              <w:placeholder>
                <w:docPart w:val="EDFCF7B251E245E891974D9AC746E217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48B7B993D6C84F9BB84B3743D9D53D0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Hobby #1</w:t>
                </w:r>
              </w:p>
            </w:sdtContent>
          </w:sdt>
          <w:p w:rsidR="00CC0E46" w:rsidRDefault="00E26231" w:rsidP="004D3011">
            <w:r>
              <w:t>Singing</w:t>
            </w:r>
          </w:p>
          <w:p w:rsidR="00E26231" w:rsidRDefault="00E26231" w:rsidP="004D3011"/>
          <w:sdt>
            <w:sdtPr>
              <w:id w:val="127826779"/>
              <w:placeholder>
                <w:docPart w:val="6C0A8E1A4BDC41498C08B3193044C7D8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Hobby #2</w:t>
                </w:r>
              </w:p>
            </w:sdtContent>
          </w:sdt>
          <w:p w:rsidR="00CC0E46" w:rsidRDefault="00E26231" w:rsidP="004D3011">
            <w:r>
              <w:t xml:space="preserve">Self-grooming </w:t>
            </w:r>
          </w:p>
          <w:p w:rsidR="00E26231" w:rsidRDefault="00E26231" w:rsidP="004D3011"/>
          <w:sdt>
            <w:sdtPr>
              <w:id w:val="-1460640448"/>
              <w:placeholder>
                <w:docPart w:val="8869AA0779654BBC901ECF8F78AF63C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Hobby #3</w:t>
                </w:r>
              </w:p>
            </w:sdtContent>
          </w:sdt>
          <w:p w:rsidR="00E26231" w:rsidRDefault="00E26231" w:rsidP="004D3011">
            <w:r>
              <w:t>Watch YouTube videos for more learning.</w:t>
            </w:r>
          </w:p>
          <w:p w:rsidR="00E26231" w:rsidRDefault="00E26231" w:rsidP="004D3011"/>
          <w:sdt>
            <w:sdtPr>
              <w:id w:val="-1376452077"/>
              <w:placeholder>
                <w:docPart w:val="7815AB75696E40FC9862711E2FE7FA8A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Hobby #4</w:t>
                </w:r>
              </w:p>
            </w:sdtContent>
          </w:sdt>
          <w:p w:rsidR="00E26231" w:rsidRPr="004D3011" w:rsidRDefault="00E26231" w:rsidP="004D3011">
            <w:r>
              <w:t>Video editing (just for fun on Capcut)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D24401F384848898A5FA6981257D77F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E44C3A" w:rsidP="00B359E4">
            <w:pPr>
              <w:pStyle w:val="Heading4"/>
            </w:pPr>
            <w:r>
              <w:t>H.B Malik Public School, Karachi</w:t>
            </w:r>
            <w:r w:rsidR="00B52679">
              <w:t xml:space="preserve"> [Matriculation]</w:t>
            </w:r>
          </w:p>
          <w:p w:rsidR="00036450" w:rsidRPr="00B359E4" w:rsidRDefault="00E44C3A" w:rsidP="00B359E4">
            <w:pPr>
              <w:pStyle w:val="Date"/>
            </w:pPr>
            <w:r>
              <w:t>2006</w:t>
            </w:r>
            <w:r w:rsidR="00036450" w:rsidRPr="00B359E4">
              <w:t xml:space="preserve"> - </w:t>
            </w:r>
            <w:r>
              <w:t>2020</w:t>
            </w:r>
          </w:p>
          <w:p w:rsidR="00036450" w:rsidRDefault="00E44C3A" w:rsidP="00036450">
            <w:r>
              <w:t xml:space="preserve">Participated in </w:t>
            </w:r>
            <w:r w:rsidR="00B52679">
              <w:t>Relay race got 3</w:t>
            </w:r>
            <w:r w:rsidR="00B52679" w:rsidRPr="00B52679">
              <w:rPr>
                <w:vertAlign w:val="superscript"/>
              </w:rPr>
              <w:t>rd</w:t>
            </w:r>
            <w:r w:rsidR="00B52679">
              <w:t xml:space="preserve"> position, participated in Bait Bazi got 1</w:t>
            </w:r>
            <w:r w:rsidR="00B52679" w:rsidRPr="00B52679">
              <w:rPr>
                <w:vertAlign w:val="superscript"/>
              </w:rPr>
              <w:t>st</w:t>
            </w:r>
            <w:r w:rsidR="00B52679">
              <w:t xml:space="preserve"> position, School Prefect(2years), Red House captain. </w:t>
            </w:r>
            <w:r w:rsidR="00CC0E46">
              <w:t xml:space="preserve">Matriculation passed with grade-A. </w:t>
            </w:r>
          </w:p>
          <w:p w:rsidR="00B52679" w:rsidRPr="00B52679" w:rsidRDefault="00B52679" w:rsidP="00B52679"/>
          <w:p w:rsidR="00B52679" w:rsidRPr="00B52679" w:rsidRDefault="00B52679" w:rsidP="00B52679">
            <w:r>
              <w:t>Govt. Degree Science And Commerce [Intermediate]</w:t>
            </w:r>
          </w:p>
          <w:p w:rsidR="00036450" w:rsidRPr="00B359E4" w:rsidRDefault="00B52679" w:rsidP="00B359E4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2022</w:t>
            </w:r>
          </w:p>
          <w:p w:rsidR="00036450" w:rsidRDefault="00CC0E46" w:rsidP="00036450">
            <w:r>
              <w:t>Intermediate passed with grade-A.</w:t>
            </w:r>
          </w:p>
          <w:p w:rsidR="00CC0E46" w:rsidRDefault="00CC0E46" w:rsidP="00036450"/>
          <w:p w:rsidR="00CC0E46" w:rsidRDefault="00CC0E46" w:rsidP="00036450">
            <w:r>
              <w:t>Aptech Learning [Diploma-ACCP Prime 2.0]</w:t>
            </w:r>
          </w:p>
          <w:p w:rsidR="00CC0E46" w:rsidRDefault="00CC0E46" w:rsidP="00036450">
            <w:r>
              <w:t>Recently joined (2023) to learn IT skills and 1</w:t>
            </w:r>
            <w:r w:rsidRPr="00CC0E46">
              <w:rPr>
                <w:vertAlign w:val="superscript"/>
              </w:rPr>
              <w:t>st</w:t>
            </w:r>
            <w:r>
              <w:t xml:space="preserve"> semester almost completed where I learn MS. Automation, UI UX design on Figma, </w:t>
            </w:r>
            <w:r w:rsidR="00E454E5">
              <w:t>Web-Designing (initial).</w:t>
            </w:r>
          </w:p>
          <w:sdt>
            <w:sdtPr>
              <w:id w:val="1001553383"/>
              <w:placeholder>
                <w:docPart w:val="F13C4DF2F29546CAA91264FE82D2232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Default="00E26231" w:rsidP="00036450">
            <w:r>
              <w:t>No work experience.</w:t>
            </w:r>
          </w:p>
          <w:sdt>
            <w:sdtPr>
              <w:id w:val="1669594239"/>
              <w:placeholder>
                <w:docPart w:val="8D0869AD075E448FAB0375DCD67A0FEF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457200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3117B" w:rsidRDefault="00142F78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F78" w:rsidRDefault="00142F78" w:rsidP="000C45FF">
      <w:r>
        <w:separator/>
      </w:r>
    </w:p>
  </w:endnote>
  <w:endnote w:type="continuationSeparator" w:id="0">
    <w:p w:rsidR="00142F78" w:rsidRDefault="00142F7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F78" w:rsidRDefault="00142F78" w:rsidP="000C45FF">
      <w:r>
        <w:separator/>
      </w:r>
    </w:p>
  </w:footnote>
  <w:footnote w:type="continuationSeparator" w:id="0">
    <w:p w:rsidR="00142F78" w:rsidRDefault="00142F7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3A"/>
    <w:rsid w:val="00036450"/>
    <w:rsid w:val="00094499"/>
    <w:rsid w:val="000C45FF"/>
    <w:rsid w:val="000C6DF7"/>
    <w:rsid w:val="000E3FD1"/>
    <w:rsid w:val="00112054"/>
    <w:rsid w:val="00142F7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14D4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F1F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2679"/>
    <w:rsid w:val="00B57D98"/>
    <w:rsid w:val="00B70850"/>
    <w:rsid w:val="00B80598"/>
    <w:rsid w:val="00C066B6"/>
    <w:rsid w:val="00C37BA1"/>
    <w:rsid w:val="00C4674C"/>
    <w:rsid w:val="00C506CF"/>
    <w:rsid w:val="00C72BED"/>
    <w:rsid w:val="00C9578B"/>
    <w:rsid w:val="00CB0055"/>
    <w:rsid w:val="00CC0E46"/>
    <w:rsid w:val="00D2522B"/>
    <w:rsid w:val="00D422DE"/>
    <w:rsid w:val="00D5459D"/>
    <w:rsid w:val="00DA1F4D"/>
    <w:rsid w:val="00DD172A"/>
    <w:rsid w:val="00E25A26"/>
    <w:rsid w:val="00E26231"/>
    <w:rsid w:val="00E4381A"/>
    <w:rsid w:val="00E44C3A"/>
    <w:rsid w:val="00E454E5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Ultra%20Book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147309711286088"/>
          <c:y val="0"/>
          <c:w val="0.72915835520559924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Communication</c:v>
                </c:pt>
                <c:pt idx="1">
                  <c:v>Teamwork</c:v>
                </c:pt>
                <c:pt idx="2">
                  <c:v>Adaptability</c:v>
                </c:pt>
                <c:pt idx="3">
                  <c:v>Problem-solving</c:v>
                </c:pt>
                <c:pt idx="4">
                  <c:v>creativity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544785552"/>
        <c:axId val="1544782832"/>
      </c:barChart>
      <c:catAx>
        <c:axId val="1544785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782832"/>
        <c:crosses val="autoZero"/>
        <c:auto val="1"/>
        <c:lblAlgn val="ctr"/>
        <c:lblOffset val="100"/>
        <c:noMultiLvlLbl val="0"/>
      </c:catAx>
      <c:valAx>
        <c:axId val="154478283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54478555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9C88039ECB4C23828B060B508C8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2866D-4035-45DB-89A0-ED5DFAF9D05C}"/>
      </w:docPartPr>
      <w:docPartBody>
        <w:p w:rsidR="008B0651" w:rsidRDefault="00D440F4">
          <w:pPr>
            <w:pStyle w:val="9E9C88039ECB4C23828B060B508C8B9F"/>
          </w:pPr>
          <w:r w:rsidRPr="00D5459D">
            <w:t>Profile</w:t>
          </w:r>
        </w:p>
      </w:docPartBody>
    </w:docPart>
    <w:docPart>
      <w:docPartPr>
        <w:name w:val="0A74D9A03DEE4096BE32BCE6347CF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45D8F-379D-49EF-90F9-70ED346A80CF}"/>
      </w:docPartPr>
      <w:docPartBody>
        <w:p w:rsidR="008B0651" w:rsidRDefault="00D440F4">
          <w:pPr>
            <w:pStyle w:val="0A74D9A03DEE4096BE32BCE6347CFFFE"/>
          </w:pPr>
          <w:r w:rsidRPr="00CB0055">
            <w:t>Contact</w:t>
          </w:r>
        </w:p>
      </w:docPartBody>
    </w:docPart>
    <w:docPart>
      <w:docPartPr>
        <w:name w:val="883678A32AAB47CAB6C131B7433EC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2EF1-D2CF-4BD0-952E-5A3DD21EB7DC}"/>
      </w:docPartPr>
      <w:docPartBody>
        <w:p w:rsidR="008B0651" w:rsidRDefault="00D440F4">
          <w:pPr>
            <w:pStyle w:val="883678A32AAB47CAB6C131B7433EC922"/>
          </w:pPr>
          <w:r w:rsidRPr="004D3011">
            <w:t>PHONE:</w:t>
          </w:r>
        </w:p>
      </w:docPartBody>
    </w:docPart>
    <w:docPart>
      <w:docPartPr>
        <w:name w:val="51E1B79D587449A9801BE4B25E286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DE228-FDCF-4042-888A-159306331CBF}"/>
      </w:docPartPr>
      <w:docPartBody>
        <w:p w:rsidR="008B0651" w:rsidRDefault="00D440F4">
          <w:pPr>
            <w:pStyle w:val="51E1B79D587449A9801BE4B25E2867A6"/>
          </w:pPr>
          <w:r w:rsidRPr="004D3011">
            <w:t>EMAIL:</w:t>
          </w:r>
        </w:p>
      </w:docPartBody>
    </w:docPart>
    <w:docPart>
      <w:docPartPr>
        <w:name w:val="EDFCF7B251E245E891974D9AC746E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71095-C4C2-4730-8EBF-07AA732EECEF}"/>
      </w:docPartPr>
      <w:docPartBody>
        <w:p w:rsidR="008B0651" w:rsidRDefault="00D440F4">
          <w:pPr>
            <w:pStyle w:val="EDFCF7B251E245E891974D9AC746E217"/>
          </w:pPr>
          <w:r w:rsidRPr="00CB0055">
            <w:t>Hobbies</w:t>
          </w:r>
        </w:p>
      </w:docPartBody>
    </w:docPart>
    <w:docPart>
      <w:docPartPr>
        <w:name w:val="48B7B993D6C84F9BB84B3743D9D53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9DE1-1583-41BE-9347-C9BA61640FAA}"/>
      </w:docPartPr>
      <w:docPartBody>
        <w:p w:rsidR="008B0651" w:rsidRDefault="00D440F4">
          <w:pPr>
            <w:pStyle w:val="48B7B993D6C84F9BB84B3743D9D53D05"/>
          </w:pPr>
          <w:r w:rsidRPr="004D3011">
            <w:t>Hobby #1</w:t>
          </w:r>
        </w:p>
      </w:docPartBody>
    </w:docPart>
    <w:docPart>
      <w:docPartPr>
        <w:name w:val="6C0A8E1A4BDC41498C08B3193044C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BCE8B-CA36-41E1-96F4-0582CF50EFC6}"/>
      </w:docPartPr>
      <w:docPartBody>
        <w:p w:rsidR="008B0651" w:rsidRDefault="00D440F4">
          <w:pPr>
            <w:pStyle w:val="6C0A8E1A4BDC41498C08B3193044C7D8"/>
          </w:pPr>
          <w:r w:rsidRPr="004D3011">
            <w:t>Hobby #2</w:t>
          </w:r>
        </w:p>
      </w:docPartBody>
    </w:docPart>
    <w:docPart>
      <w:docPartPr>
        <w:name w:val="8869AA0779654BBC901ECF8F78AF6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87129-7EBF-4AAA-8E3E-1F6B1AA37465}"/>
      </w:docPartPr>
      <w:docPartBody>
        <w:p w:rsidR="008B0651" w:rsidRDefault="00D440F4">
          <w:pPr>
            <w:pStyle w:val="8869AA0779654BBC901ECF8F78AF63C2"/>
          </w:pPr>
          <w:r w:rsidRPr="004D3011">
            <w:t>Hobby #3</w:t>
          </w:r>
        </w:p>
      </w:docPartBody>
    </w:docPart>
    <w:docPart>
      <w:docPartPr>
        <w:name w:val="7815AB75696E40FC9862711E2FE7F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A1FB-FD28-4A4D-8275-EB8FCE2266C6}"/>
      </w:docPartPr>
      <w:docPartBody>
        <w:p w:rsidR="008B0651" w:rsidRDefault="00D440F4">
          <w:pPr>
            <w:pStyle w:val="7815AB75696E40FC9862711E2FE7FA8A"/>
          </w:pPr>
          <w:r w:rsidRPr="004D3011">
            <w:t>Hobby #4</w:t>
          </w:r>
        </w:p>
      </w:docPartBody>
    </w:docPart>
    <w:docPart>
      <w:docPartPr>
        <w:name w:val="AD24401F384848898A5FA6981257D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65DA-2FE9-4713-92B0-728D45B9D8F3}"/>
      </w:docPartPr>
      <w:docPartBody>
        <w:p w:rsidR="008B0651" w:rsidRDefault="00D440F4">
          <w:pPr>
            <w:pStyle w:val="AD24401F384848898A5FA6981257D77F"/>
          </w:pPr>
          <w:r w:rsidRPr="00036450">
            <w:t>EDUCATION</w:t>
          </w:r>
        </w:p>
      </w:docPartBody>
    </w:docPart>
    <w:docPart>
      <w:docPartPr>
        <w:name w:val="F13C4DF2F29546CAA91264FE82D22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16406-04CE-4390-A87F-29C1153CE0E6}"/>
      </w:docPartPr>
      <w:docPartBody>
        <w:p w:rsidR="008B0651" w:rsidRDefault="00D440F4">
          <w:pPr>
            <w:pStyle w:val="F13C4DF2F29546CAA91264FE82D2232D"/>
          </w:pPr>
          <w:r w:rsidRPr="00036450">
            <w:t>WORK EXPERIENCE</w:t>
          </w:r>
        </w:p>
      </w:docPartBody>
    </w:docPart>
    <w:docPart>
      <w:docPartPr>
        <w:name w:val="8D0869AD075E448FAB0375DCD67A0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144C4-8C8E-452B-83BA-AA10B4375775}"/>
      </w:docPartPr>
      <w:docPartBody>
        <w:p w:rsidR="008B0651" w:rsidRDefault="00D440F4">
          <w:pPr>
            <w:pStyle w:val="8D0869AD075E448FAB0375DCD67A0FE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F4"/>
    <w:rsid w:val="006B6D05"/>
    <w:rsid w:val="008B0651"/>
    <w:rsid w:val="00D440F4"/>
    <w:rsid w:val="00D7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3C90817F24B2898E1EF766433FF5B">
    <w:name w:val="FE63C90817F24B2898E1EF766433FF5B"/>
  </w:style>
  <w:style w:type="paragraph" w:customStyle="1" w:styleId="2D9C80ADE5994AED91EBFCCA562333A2">
    <w:name w:val="2D9C80ADE5994AED91EBFCCA562333A2"/>
  </w:style>
  <w:style w:type="paragraph" w:customStyle="1" w:styleId="9E9C88039ECB4C23828B060B508C8B9F">
    <w:name w:val="9E9C88039ECB4C23828B060B508C8B9F"/>
  </w:style>
  <w:style w:type="paragraph" w:customStyle="1" w:styleId="168A4D8C54EC4904A29687890B5E70EA">
    <w:name w:val="168A4D8C54EC4904A29687890B5E70EA"/>
  </w:style>
  <w:style w:type="paragraph" w:customStyle="1" w:styleId="0A74D9A03DEE4096BE32BCE6347CFFFE">
    <w:name w:val="0A74D9A03DEE4096BE32BCE6347CFFFE"/>
  </w:style>
  <w:style w:type="paragraph" w:customStyle="1" w:styleId="883678A32AAB47CAB6C131B7433EC922">
    <w:name w:val="883678A32AAB47CAB6C131B7433EC922"/>
  </w:style>
  <w:style w:type="paragraph" w:customStyle="1" w:styleId="308BE257C2C04D619A95D0F4CF5FADC1">
    <w:name w:val="308BE257C2C04D619A95D0F4CF5FADC1"/>
  </w:style>
  <w:style w:type="paragraph" w:customStyle="1" w:styleId="6A448137E61D4E05818E22DFB2218E55">
    <w:name w:val="6A448137E61D4E05818E22DFB2218E55"/>
  </w:style>
  <w:style w:type="paragraph" w:customStyle="1" w:styleId="DC85C7ED13B7471ABEE6938C6D4A51B6">
    <w:name w:val="DC85C7ED13B7471ABEE6938C6D4A51B6"/>
  </w:style>
  <w:style w:type="paragraph" w:customStyle="1" w:styleId="51E1B79D587449A9801BE4B25E2867A6">
    <w:name w:val="51E1B79D587449A9801BE4B25E2867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776265701B34A298C2DB0CD892F1C82">
    <w:name w:val="E776265701B34A298C2DB0CD892F1C82"/>
  </w:style>
  <w:style w:type="paragraph" w:customStyle="1" w:styleId="EDFCF7B251E245E891974D9AC746E217">
    <w:name w:val="EDFCF7B251E245E891974D9AC746E217"/>
  </w:style>
  <w:style w:type="paragraph" w:customStyle="1" w:styleId="48B7B993D6C84F9BB84B3743D9D53D05">
    <w:name w:val="48B7B993D6C84F9BB84B3743D9D53D05"/>
  </w:style>
  <w:style w:type="paragraph" w:customStyle="1" w:styleId="6C0A8E1A4BDC41498C08B3193044C7D8">
    <w:name w:val="6C0A8E1A4BDC41498C08B3193044C7D8"/>
  </w:style>
  <w:style w:type="paragraph" w:customStyle="1" w:styleId="8869AA0779654BBC901ECF8F78AF63C2">
    <w:name w:val="8869AA0779654BBC901ECF8F78AF63C2"/>
  </w:style>
  <w:style w:type="paragraph" w:customStyle="1" w:styleId="7815AB75696E40FC9862711E2FE7FA8A">
    <w:name w:val="7815AB75696E40FC9862711E2FE7FA8A"/>
  </w:style>
  <w:style w:type="paragraph" w:customStyle="1" w:styleId="AD24401F384848898A5FA6981257D77F">
    <w:name w:val="AD24401F384848898A5FA6981257D77F"/>
  </w:style>
  <w:style w:type="paragraph" w:customStyle="1" w:styleId="664903F712BA4D3888518677AD97C84D">
    <w:name w:val="664903F712BA4D3888518677AD97C84D"/>
  </w:style>
  <w:style w:type="paragraph" w:customStyle="1" w:styleId="CB5C3592B70B4A838C0863F88E85289C">
    <w:name w:val="CB5C3592B70B4A838C0863F88E85289C"/>
  </w:style>
  <w:style w:type="paragraph" w:customStyle="1" w:styleId="196807987E7042079CAC6DC8706F6A1D">
    <w:name w:val="196807987E7042079CAC6DC8706F6A1D"/>
  </w:style>
  <w:style w:type="paragraph" w:customStyle="1" w:styleId="6D80A20848A2447AAF22C386F8BB2CE7">
    <w:name w:val="6D80A20848A2447AAF22C386F8BB2CE7"/>
  </w:style>
  <w:style w:type="paragraph" w:customStyle="1" w:styleId="1EC3E5C6FAE443ECA75F0A4C7C03142D">
    <w:name w:val="1EC3E5C6FAE443ECA75F0A4C7C03142D"/>
  </w:style>
  <w:style w:type="paragraph" w:customStyle="1" w:styleId="A37CE8D3A8BB4392AF59926532409F53">
    <w:name w:val="A37CE8D3A8BB4392AF59926532409F53"/>
  </w:style>
  <w:style w:type="paragraph" w:customStyle="1" w:styleId="95B7050C4BEF427285925C3FF04CC367">
    <w:name w:val="95B7050C4BEF427285925C3FF04CC367"/>
  </w:style>
  <w:style w:type="paragraph" w:customStyle="1" w:styleId="F13C4DF2F29546CAA91264FE82D2232D">
    <w:name w:val="F13C4DF2F29546CAA91264FE82D2232D"/>
  </w:style>
  <w:style w:type="paragraph" w:customStyle="1" w:styleId="0F960901C3C5472D90C7E63392D0D8B0">
    <w:name w:val="0F960901C3C5472D90C7E63392D0D8B0"/>
  </w:style>
  <w:style w:type="paragraph" w:customStyle="1" w:styleId="A4B347678B3E4BEF9AA41FE71CB6E92E">
    <w:name w:val="A4B347678B3E4BEF9AA41FE71CB6E92E"/>
  </w:style>
  <w:style w:type="paragraph" w:customStyle="1" w:styleId="E331740DC9EF4FFCAE5E20793A0649D8">
    <w:name w:val="E331740DC9EF4FFCAE5E20793A0649D8"/>
  </w:style>
  <w:style w:type="paragraph" w:customStyle="1" w:styleId="D29ABE160B5B419889AA6573B1310F10">
    <w:name w:val="D29ABE160B5B419889AA6573B1310F10"/>
  </w:style>
  <w:style w:type="paragraph" w:customStyle="1" w:styleId="D12DB3BA457A468D9102A5A115E8BF09">
    <w:name w:val="D12DB3BA457A468D9102A5A115E8BF09"/>
  </w:style>
  <w:style w:type="paragraph" w:customStyle="1" w:styleId="56CC524E3A5346A5BA4BCC8427601AAD">
    <w:name w:val="56CC524E3A5346A5BA4BCC8427601AAD"/>
  </w:style>
  <w:style w:type="paragraph" w:customStyle="1" w:styleId="B451986607624B05AD0B9420BA7AF5F5">
    <w:name w:val="B451986607624B05AD0B9420BA7AF5F5"/>
  </w:style>
  <w:style w:type="paragraph" w:customStyle="1" w:styleId="CCDB3C4EA7BD420D8661CC7339387589">
    <w:name w:val="CCDB3C4EA7BD420D8661CC7339387589"/>
  </w:style>
  <w:style w:type="paragraph" w:customStyle="1" w:styleId="5E0260A7E1BA4883BF55B490AFF1263E">
    <w:name w:val="5E0260A7E1BA4883BF55B490AFF1263E"/>
  </w:style>
  <w:style w:type="paragraph" w:customStyle="1" w:styleId="3403707D5422476DAF53D561319851E4">
    <w:name w:val="3403707D5422476DAF53D561319851E4"/>
  </w:style>
  <w:style w:type="paragraph" w:customStyle="1" w:styleId="C5383E31ACA4461B94213013B605A6D4">
    <w:name w:val="C5383E31ACA4461B94213013B605A6D4"/>
  </w:style>
  <w:style w:type="paragraph" w:customStyle="1" w:styleId="A9D3A350D9114D8A9BB6A3661F76CA56">
    <w:name w:val="A9D3A350D9114D8A9BB6A3661F76CA56"/>
  </w:style>
  <w:style w:type="paragraph" w:customStyle="1" w:styleId="7CFC8CC0C8D54AC095F6F0A5C7C3A33C">
    <w:name w:val="7CFC8CC0C8D54AC095F6F0A5C7C3A33C"/>
  </w:style>
  <w:style w:type="paragraph" w:customStyle="1" w:styleId="B03AA29D974344FEA8828C4DFBAC7B26">
    <w:name w:val="B03AA29D974344FEA8828C4DFBAC7B26"/>
  </w:style>
  <w:style w:type="paragraph" w:customStyle="1" w:styleId="4EDC8B8CAE2248C2AD9F4DC11BFFEE41">
    <w:name w:val="4EDC8B8CAE2248C2AD9F4DC11BFFEE4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D0869AD075E448FAB0375DCD67A0FEF">
    <w:name w:val="8D0869AD075E448FAB0375DCD67A0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2023-08-16T16:03:00Z</dcterms:created>
  <dcterms:modified xsi:type="dcterms:W3CDTF">2023-08-26T19:45:00Z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